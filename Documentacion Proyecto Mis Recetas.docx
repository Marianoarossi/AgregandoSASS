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37AA" w14:textId="11735FDF" w:rsidR="00D077E9" w:rsidRDefault="00716791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402F6F0C" wp14:editId="57DC8BF0">
            <wp:simplePos x="0" y="0"/>
            <wp:positionH relativeFrom="column">
              <wp:posOffset>-746760</wp:posOffset>
            </wp:positionH>
            <wp:positionV relativeFrom="page">
              <wp:posOffset>762000</wp:posOffset>
            </wp:positionV>
            <wp:extent cx="7760970" cy="593725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</w:tblGrid>
      <w:tr w:rsidR="00716791" w14:paraId="07477C99" w14:textId="77777777" w:rsidTr="00716791">
        <w:trPr>
          <w:trHeight w:val="189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2BA62C2" w14:textId="77777777" w:rsidR="00D077E9" w:rsidRDefault="00D077E9" w:rsidP="00716791">
            <w:pPr>
              <w:ind w:left="993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8F97727" wp14:editId="64631353">
                      <wp:extent cx="4064000" cy="191516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1915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5E3CFA" w14:textId="7E23D0FD" w:rsidR="00D077E9" w:rsidRDefault="00716791" w:rsidP="00D077E9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Mis Recetas –</w:t>
                                  </w:r>
                                </w:p>
                                <w:p w14:paraId="25CF17C5" w14:textId="3174F7A7" w:rsidR="00716791" w:rsidRPr="00D86945" w:rsidRDefault="00716791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Documentación</w:t>
                                  </w:r>
                                </w:p>
                                <w:p w14:paraId="2F563DB4" w14:textId="1105D4C5" w:rsidR="00D077E9" w:rsidRPr="00D86945" w:rsidRDefault="00716791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F977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320pt;height:1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" filled="f" stroked="f" strokeweight=".5pt">
                      <v:textbox>
                        <w:txbxContent>
                          <w:p w14:paraId="795E3CFA" w14:textId="7E23D0FD" w:rsidR="00D077E9" w:rsidRDefault="00716791" w:rsidP="00D077E9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Mis Recetas –</w:t>
                            </w:r>
                          </w:p>
                          <w:p w14:paraId="25CF17C5" w14:textId="3174F7A7" w:rsidR="00716791" w:rsidRPr="00D86945" w:rsidRDefault="00716791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Documentación</w:t>
                            </w:r>
                          </w:p>
                          <w:p w14:paraId="2F563DB4" w14:textId="1105D4C5" w:rsidR="00D077E9" w:rsidRPr="00D86945" w:rsidRDefault="00716791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6B5277" w14:textId="77777777" w:rsidR="00D077E9" w:rsidRDefault="00D077E9" w:rsidP="00716791">
            <w:pPr>
              <w:ind w:firstLine="113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AF160E6" wp14:editId="691F166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AAB07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716791" w14:paraId="4222CF2A" w14:textId="77777777" w:rsidTr="00716791">
        <w:trPr>
          <w:trHeight w:val="7303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5C83AA22" w14:textId="1231BA24" w:rsidR="00D077E9" w:rsidRDefault="00716791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3181F30" wp14:editId="38BA254B">
                      <wp:simplePos x="0" y="0"/>
                      <wp:positionH relativeFrom="column">
                        <wp:posOffset>548640</wp:posOffset>
                      </wp:positionH>
                      <wp:positionV relativeFrom="page">
                        <wp:posOffset>-2178685</wp:posOffset>
                      </wp:positionV>
                      <wp:extent cx="3938905" cy="7918450"/>
                      <wp:effectExtent l="0" t="0" r="4445" b="635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91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53CA9" id="Rectángulo 3" o:spid="_x0000_s1026" alt="rectángulo blanco para texto en portada" style="position:absolute;margin-left:43.2pt;margin-top:-171.55pt;width:310.15pt;height:62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716791" w14:paraId="24939676" w14:textId="77777777" w:rsidTr="00716791">
        <w:trPr>
          <w:trHeight w:val="1224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3EE0FE423A44C018A7CEBEA9D561D16"/>
              </w:placeholder>
              <w15:appearance w15:val="hidden"/>
            </w:sdtPr>
            <w:sdtEndPr/>
            <w:sdtContent>
              <w:p w14:paraId="4C725EEA" w14:textId="77777777" w:rsidR="00D077E9" w:rsidRDefault="000747A0" w:rsidP="00716791">
                <w:pPr>
                  <w:ind w:firstLine="1134"/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716791">
                  <w:rPr>
                    <w:rStyle w:val="SubttuloCar"/>
                    <w:b w:val="0"/>
                    <w:noProof/>
                    <w:lang w:bidi="es-ES"/>
                  </w:rPr>
                  <w:t>12 marzo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AB01CFC" w14:textId="77777777" w:rsidR="00D077E9" w:rsidRDefault="00D077E9" w:rsidP="00716791">
            <w:pPr>
              <w:ind w:firstLine="1134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8ABEFEB" wp14:editId="271FFD8A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B9721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154D18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DF7FE8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DECD8B0" w14:textId="27A3709D" w:rsidR="00D077E9" w:rsidRDefault="001D6992" w:rsidP="00716791">
            <w:pPr>
              <w:ind w:firstLine="1134"/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5BC8AA25AE984199BE22E7FAA2FAF5EC"/>
                </w:placeholder>
                <w15:appearance w15:val="hidden"/>
              </w:sdtPr>
              <w:sdtEndPr/>
              <w:sdtContent>
                <w:r w:rsidR="00716791">
                  <w:rPr>
                    <w:noProof/>
                  </w:rPr>
                  <w:t>Mis Recetas.com</w:t>
                </w:r>
              </w:sdtContent>
            </w:sdt>
          </w:p>
          <w:p w14:paraId="1241A8A3" w14:textId="059D84EA" w:rsidR="00D077E9" w:rsidRDefault="00D077E9" w:rsidP="00716791">
            <w:pPr>
              <w:ind w:firstLine="1134"/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9B68B0570EE34DDE8F8D9F64749A479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16791">
                  <w:rPr>
                    <w:noProof/>
                  </w:rPr>
                  <w:t>Rossi, Mariano.</w:t>
                </w:r>
              </w:sdtContent>
            </w:sdt>
          </w:p>
          <w:p w14:paraId="7BEF40BD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CFFF3D3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114E5194" wp14:editId="32020C1A">
            <wp:simplePos x="0" y="0"/>
            <wp:positionH relativeFrom="column">
              <wp:posOffset>5152293</wp:posOffset>
            </wp:positionH>
            <wp:positionV relativeFrom="paragraph">
              <wp:posOffset>7833067</wp:posOffset>
            </wp:positionV>
            <wp:extent cx="982052" cy="963637"/>
            <wp:effectExtent l="0" t="0" r="8890" b="825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92" cy="993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5AC530" wp14:editId="584BB38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57C0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1239C005" w14:textId="2EBB9FCE" w:rsidR="00D077E9" w:rsidRPr="00C0047D" w:rsidRDefault="00D077E9" w:rsidP="00C0047D">
      <w:pPr>
        <w:pStyle w:val="Ttulo1"/>
        <w:jc w:val="center"/>
        <w:rPr>
          <w:noProof/>
          <w:u w:val="single"/>
        </w:rPr>
      </w:pPr>
    </w:p>
    <w:tbl>
      <w:tblPr>
        <w:tblW w:w="10230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0"/>
      </w:tblGrid>
      <w:tr w:rsidR="00D077E9" w14:paraId="21145CA2" w14:textId="77777777" w:rsidTr="00983768">
        <w:trPr>
          <w:trHeight w:val="3546"/>
        </w:trPr>
        <w:tc>
          <w:tcPr>
            <w:tcW w:w="10230" w:type="dxa"/>
          </w:tcPr>
          <w:sdt>
            <w:sdtPr>
              <w:rPr>
                <w:noProof/>
              </w:rPr>
              <w:id w:val="1660650702"/>
              <w:placeholder>
                <w:docPart w:val="433573EC5C1747B9AB26E895AC93C9BC"/>
              </w:placeholder>
              <w15:appearance w15:val="hidden"/>
            </w:sdtPr>
            <w:sdtEndPr>
              <w:rPr>
                <w:u w:val="single"/>
              </w:rPr>
            </w:sdtEndPr>
            <w:sdtContent>
              <w:p w14:paraId="4C88358A" w14:textId="6F9A57D2" w:rsidR="00D077E9" w:rsidRPr="00C0047D" w:rsidRDefault="00C0047D" w:rsidP="00DF027C">
                <w:pPr>
                  <w:pStyle w:val="Ttulo2"/>
                  <w:rPr>
                    <w:noProof/>
                    <w:u w:val="single"/>
                  </w:rPr>
                </w:pPr>
                <w:r w:rsidRPr="00C0047D">
                  <w:rPr>
                    <w:noProof/>
                    <w:u w:val="single"/>
                  </w:rPr>
                  <w:t>Agregado de SEO en paginas del proyecto</w:t>
                </w:r>
              </w:p>
            </w:sdtContent>
          </w:sdt>
          <w:p w14:paraId="207AD20A" w14:textId="77777777" w:rsidR="00DF027C" w:rsidRDefault="00DF027C" w:rsidP="00DF027C">
            <w:pPr>
              <w:rPr>
                <w:noProof/>
              </w:rPr>
            </w:pPr>
          </w:p>
          <w:p w14:paraId="5D57F4C1" w14:textId="77777777" w:rsidR="00DF027C" w:rsidRDefault="00C0047D" w:rsidP="00DF027C">
            <w:pPr>
              <w:pStyle w:val="Contenido"/>
              <w:rPr>
                <w:noProof/>
              </w:rPr>
            </w:pPr>
            <w:r>
              <w:rPr>
                <w:noProof/>
              </w:rPr>
              <w:t xml:space="preserve"> En el </w:t>
            </w:r>
            <w:r w:rsidRPr="00983768">
              <w:rPr>
                <w:noProof/>
              </w:rPr>
              <w:t>archivo</w:t>
            </w:r>
            <w:r w:rsidRPr="00983768">
              <w:rPr>
                <w:b/>
                <w:bCs/>
                <w:noProof/>
              </w:rPr>
              <w:t xml:space="preserve"> index.html</w:t>
            </w:r>
            <w:r>
              <w:rPr>
                <w:noProof/>
              </w:rPr>
              <w:t xml:space="preserve"> se agrega SEO con la siguiente informacion:</w:t>
            </w:r>
          </w:p>
          <w:p w14:paraId="23B90348" w14:textId="35BC09BF" w:rsidR="00C0047D" w:rsidRDefault="00C0047D" w:rsidP="00C0047D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680D8681" w14:textId="6DA9B04E" w:rsidR="00C0047D" w:rsidRPr="00C0047D" w:rsidRDefault="00C0047D" w:rsidP="00C0047D">
            <w:pPr>
              <w:pStyle w:val="Contenido"/>
              <w:ind w:left="720"/>
              <w:rPr>
                <w:noProof/>
              </w:rPr>
            </w:pPr>
            <w:r>
              <w:rPr>
                <w:noProof/>
              </w:rPr>
              <w:t>“</w:t>
            </w:r>
            <w:r w:rsidRPr="00C0047D">
              <w:rPr>
                <w:noProof/>
              </w:rPr>
              <w:t>Mirá todas las recetas que tenemos para vos. Las mejores comidas, entradas y postres explicadas por los qeu saben. MisRecetas.com</w:t>
            </w:r>
            <w:r>
              <w:rPr>
                <w:noProof/>
              </w:rPr>
              <w:t>”</w:t>
            </w:r>
          </w:p>
          <w:p w14:paraId="09CEA67A" w14:textId="69EDE1F2" w:rsidR="00C0047D" w:rsidRDefault="00C0047D" w:rsidP="00C0047D">
            <w:pPr>
              <w:pStyle w:val="Contenido"/>
              <w:ind w:left="720"/>
              <w:rPr>
                <w:noProof/>
              </w:rPr>
            </w:pPr>
          </w:p>
          <w:p w14:paraId="55270514" w14:textId="77777777" w:rsidR="00C0047D" w:rsidRDefault="00C0047D" w:rsidP="00C0047D">
            <w:pPr>
              <w:pStyle w:val="Contenido"/>
              <w:rPr>
                <w:noProof/>
              </w:rPr>
            </w:pPr>
            <w:r w:rsidRPr="00C0047D">
              <w:rPr>
                <w:noProof/>
              </w:rPr>
              <w:drawing>
                <wp:inline distT="0" distB="0" distL="0" distR="0" wp14:anchorId="5A7CE4A5" wp14:editId="333CC4BA">
                  <wp:extent cx="6488548" cy="42481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0432" cy="42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2985" w14:textId="77777777" w:rsidR="0021390D" w:rsidRDefault="0021390D" w:rsidP="0021390D">
            <w:pPr>
              <w:pStyle w:val="Contenido"/>
              <w:ind w:left="720"/>
              <w:rPr>
                <w:noProof/>
              </w:rPr>
            </w:pPr>
          </w:p>
          <w:p w14:paraId="109346FD" w14:textId="77777777" w:rsidR="00C0047D" w:rsidRDefault="00C0047D" w:rsidP="00C0047D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</w:t>
            </w:r>
            <w:r w:rsidR="0021390D">
              <w:rPr>
                <w:noProof/>
              </w:rPr>
              <w:t>.</w:t>
            </w:r>
          </w:p>
          <w:p w14:paraId="16CF31C7" w14:textId="77777777" w:rsidR="0041072B" w:rsidRDefault="0041072B" w:rsidP="0041072B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POSTRES"</w:t>
            </w:r>
          </w:p>
          <w:p w14:paraId="45E29900" w14:textId="0268CE0D" w:rsidR="0041072B" w:rsidRDefault="0041072B" w:rsidP="0041072B">
            <w:pPr>
              <w:pStyle w:val="Contenido"/>
              <w:rPr>
                <w:noProof/>
              </w:rPr>
            </w:pPr>
            <w:r w:rsidRPr="0041072B">
              <w:rPr>
                <w:noProof/>
              </w:rPr>
              <w:drawing>
                <wp:inline distT="0" distB="0" distL="0" distR="0" wp14:anchorId="09B57A67" wp14:editId="09EDB583">
                  <wp:extent cx="6371590" cy="285115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618" cy="2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768" w14:paraId="11E2A284" w14:textId="77777777" w:rsidTr="00983768">
        <w:trPr>
          <w:trHeight w:val="3546"/>
        </w:trPr>
        <w:tc>
          <w:tcPr>
            <w:tcW w:w="10230" w:type="dxa"/>
          </w:tcPr>
          <w:p w14:paraId="108D31C9" w14:textId="77777777" w:rsidR="00983768" w:rsidRDefault="00983768" w:rsidP="00983768">
            <w:pPr>
              <w:rPr>
                <w:b w:val="0"/>
                <w:bCs/>
              </w:rPr>
            </w:pPr>
          </w:p>
          <w:p w14:paraId="13BBA0B2" w14:textId="77777777" w:rsidR="00983768" w:rsidRDefault="00983768" w:rsidP="00983768">
            <w:pPr>
              <w:rPr>
                <w:b w:val="0"/>
                <w:bCs/>
              </w:rPr>
            </w:pPr>
          </w:p>
          <w:p w14:paraId="20109ABE" w14:textId="77777777" w:rsidR="00983768" w:rsidRDefault="00983768" w:rsidP="0098376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 xml:space="preserve">En el archivo </w:t>
            </w:r>
            <w:r w:rsidRPr="00983768">
              <w:rPr>
                <w:noProof/>
              </w:rPr>
              <w:t>contacto.html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380D28D7" w14:textId="77777777" w:rsidR="00983768" w:rsidRDefault="00983768" w:rsidP="0098376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6BE49453" w14:textId="77777777" w:rsidR="00983768" w:rsidRDefault="00983768" w:rsidP="00983768">
            <w:pPr>
              <w:pStyle w:val="Contenido"/>
              <w:ind w:left="720"/>
              <w:rPr>
                <w:noProof/>
              </w:rPr>
            </w:pPr>
            <w:r w:rsidRPr="00983768">
              <w:rPr>
                <w:noProof/>
              </w:rPr>
              <w:t>"Pagina para contactarse con la produccion de MisRecetas.com, podran encontrar nuestra ubicacion, telefonos y días de contacto."</w:t>
            </w:r>
          </w:p>
          <w:p w14:paraId="3B1B1449" w14:textId="77777777" w:rsidR="00983768" w:rsidRDefault="00983768" w:rsidP="00983768">
            <w:pPr>
              <w:pStyle w:val="Contenido"/>
              <w:rPr>
                <w:noProof/>
              </w:rPr>
            </w:pPr>
            <w:r w:rsidRPr="00983768">
              <w:rPr>
                <w:noProof/>
              </w:rPr>
              <w:drawing>
                <wp:inline distT="0" distB="0" distL="0" distR="0" wp14:anchorId="450115EF" wp14:editId="55B349F0">
                  <wp:extent cx="6371590" cy="436880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61029" w14:textId="77777777" w:rsidR="00983768" w:rsidRDefault="00983768" w:rsidP="00983768">
            <w:pPr>
              <w:pStyle w:val="Contenido"/>
              <w:rPr>
                <w:noProof/>
              </w:rPr>
            </w:pPr>
          </w:p>
          <w:p w14:paraId="4D06ADFD" w14:textId="77777777" w:rsidR="00983768" w:rsidRDefault="00983768" w:rsidP="0098376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144DAC7D" w14:textId="77777777" w:rsidR="00983768" w:rsidRDefault="00983768" w:rsidP="0098376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POSTRES</w:t>
            </w:r>
            <w:r>
              <w:rPr>
                <w:noProof/>
              </w:rPr>
              <w:t xml:space="preserve">, </w:t>
            </w:r>
            <w:r w:rsidRPr="00983768">
              <w:rPr>
                <w:noProof/>
              </w:rPr>
              <w:t>CONTACTO, UBICANOS, UBICACION, TELEFONOS, REDES SOCIALES"</w:t>
            </w:r>
          </w:p>
          <w:p w14:paraId="02DEE844" w14:textId="77777777" w:rsidR="00983768" w:rsidRDefault="00983768" w:rsidP="00983768">
            <w:pPr>
              <w:pStyle w:val="Contenido"/>
              <w:rPr>
                <w:noProof/>
              </w:rPr>
            </w:pPr>
            <w:r w:rsidRPr="00983768">
              <w:rPr>
                <w:noProof/>
              </w:rPr>
              <w:drawing>
                <wp:inline distT="0" distB="0" distL="0" distR="0" wp14:anchorId="5A286D67" wp14:editId="5BF9F3DD">
                  <wp:extent cx="6371590" cy="4432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DCE12" w14:textId="39B3B741" w:rsidR="00576398" w:rsidRDefault="00576398" w:rsidP="0057639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lastRenderedPageBreak/>
              <w:t xml:space="preserve">En el archivo </w:t>
            </w:r>
            <w:r>
              <w:rPr>
                <w:noProof/>
              </w:rPr>
              <w:t>recetas</w:t>
            </w:r>
            <w:r w:rsidRPr="00983768">
              <w:rPr>
                <w:noProof/>
              </w:rPr>
              <w:t>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54E75E2E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4B14FC27" w14:textId="2F493C43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576398">
              <w:rPr>
                <w:noProof/>
              </w:rPr>
              <w:t>"Deleitate con las mejores recetas de MisRecetas.com, podran encontrar en cada plato su guia para que puedas copiar nuestras increibles recetas y puedas compartir con tu familia o amigos."</w:t>
            </w:r>
          </w:p>
          <w:p w14:paraId="7F1A3E27" w14:textId="47C50535" w:rsidR="00576398" w:rsidRDefault="00576398" w:rsidP="00576398">
            <w:pPr>
              <w:pStyle w:val="Contenido"/>
              <w:rPr>
                <w:noProof/>
              </w:rPr>
            </w:pPr>
            <w:r w:rsidRPr="00576398">
              <w:rPr>
                <w:noProof/>
              </w:rPr>
              <w:drawing>
                <wp:inline distT="0" distB="0" distL="0" distR="0" wp14:anchorId="6C658B75" wp14:editId="0EA3F31B">
                  <wp:extent cx="6371590" cy="414655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F6424" w14:textId="77777777" w:rsidR="00576398" w:rsidRDefault="00576398" w:rsidP="00576398">
            <w:pPr>
              <w:pStyle w:val="Contenido"/>
              <w:rPr>
                <w:noProof/>
              </w:rPr>
            </w:pPr>
          </w:p>
          <w:p w14:paraId="2B418A3A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0C60A20C" w14:textId="4120D522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S"</w:t>
            </w:r>
          </w:p>
          <w:p w14:paraId="3C813CAA" w14:textId="4D0C244D" w:rsidR="00983768" w:rsidRDefault="00576398" w:rsidP="00983768">
            <w:pPr>
              <w:pStyle w:val="Contenido"/>
              <w:rPr>
                <w:noProof/>
              </w:rPr>
            </w:pPr>
            <w:r w:rsidRPr="0041072B">
              <w:rPr>
                <w:noProof/>
              </w:rPr>
              <w:drawing>
                <wp:inline distT="0" distB="0" distL="0" distR="0" wp14:anchorId="65D96E72" wp14:editId="616EE866">
                  <wp:extent cx="6371590" cy="285115"/>
                  <wp:effectExtent l="0" t="0" r="0" b="6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1618" cy="29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AD206" w14:textId="7CDC6C7E" w:rsidR="00983768" w:rsidRDefault="00983768" w:rsidP="00983768">
            <w:pPr>
              <w:pStyle w:val="Prrafodelista"/>
              <w:rPr>
                <w:b w:val="0"/>
                <w:bCs/>
              </w:rPr>
            </w:pPr>
          </w:p>
          <w:p w14:paraId="2F3B1882" w14:textId="77777777" w:rsidR="00576398" w:rsidRDefault="00576398" w:rsidP="00983768">
            <w:pPr>
              <w:pStyle w:val="Prrafodelista"/>
              <w:rPr>
                <w:b w:val="0"/>
                <w:bCs/>
              </w:rPr>
            </w:pPr>
          </w:p>
          <w:p w14:paraId="584EB02A" w14:textId="3E12E4A3" w:rsidR="00576398" w:rsidRDefault="00576398" w:rsidP="00576398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 xml:space="preserve">En el archivo </w:t>
            </w:r>
            <w:r>
              <w:rPr>
                <w:noProof/>
              </w:rPr>
              <w:t>nosotros</w:t>
            </w:r>
            <w:r w:rsidRPr="00983768">
              <w:rPr>
                <w:noProof/>
              </w:rPr>
              <w:t>.html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5DC92B93" w14:textId="3C26056D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19AAF0EE" w14:textId="59F5666D" w:rsidR="005E138C" w:rsidRDefault="005E138C" w:rsidP="005E138C">
            <w:pPr>
              <w:pStyle w:val="Contenido"/>
              <w:ind w:left="720"/>
              <w:rPr>
                <w:noProof/>
              </w:rPr>
            </w:pPr>
            <w:r>
              <w:rPr>
                <w:noProof/>
              </w:rPr>
              <w:t>“</w:t>
            </w:r>
            <w:r w:rsidRPr="005E138C">
              <w:rPr>
                <w:noProof/>
              </w:rPr>
              <w:t>Pagina que describe quienes formamos MisRecetas.com, podran encontrar nuestra Misión, Visión y Valores, nuestra historia.</w:t>
            </w:r>
            <w:r>
              <w:rPr>
                <w:noProof/>
              </w:rPr>
              <w:t>”</w:t>
            </w:r>
          </w:p>
          <w:p w14:paraId="552BD080" w14:textId="77777777" w:rsidR="005E138C" w:rsidRDefault="005E138C" w:rsidP="005E138C">
            <w:pPr>
              <w:pStyle w:val="Contenido"/>
              <w:ind w:left="720"/>
              <w:rPr>
                <w:noProof/>
              </w:rPr>
            </w:pPr>
          </w:p>
          <w:p w14:paraId="6274A9B3" w14:textId="03D65758" w:rsidR="00576398" w:rsidRDefault="005E138C" w:rsidP="00576398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50E18676" wp14:editId="76F03F3F">
                  <wp:extent cx="6371590" cy="455930"/>
                  <wp:effectExtent l="0" t="0" r="0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F29EB" w14:textId="77777777" w:rsidR="00576398" w:rsidRDefault="00576398" w:rsidP="00576398">
            <w:pPr>
              <w:pStyle w:val="Contenido"/>
              <w:rPr>
                <w:noProof/>
              </w:rPr>
            </w:pPr>
          </w:p>
          <w:p w14:paraId="6517F9CE" w14:textId="77777777" w:rsidR="00576398" w:rsidRDefault="00576398" w:rsidP="00576398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63D74114" w14:textId="62373402" w:rsidR="00576398" w:rsidRDefault="00576398" w:rsidP="00576398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</w:t>
            </w:r>
            <w:r w:rsidR="005E138C">
              <w:rPr>
                <w:noProof/>
              </w:rPr>
              <w:t>,</w:t>
            </w:r>
            <w:r w:rsidR="005E138C">
              <w:t xml:space="preserve"> </w:t>
            </w:r>
            <w:r w:rsidR="005E138C" w:rsidRPr="005E138C">
              <w:rPr>
                <w:noProof/>
              </w:rPr>
              <w:t>NOSOTROS, VISION, MISION, VALORES</w:t>
            </w:r>
            <w:r w:rsidR="005E138C">
              <w:rPr>
                <w:noProof/>
              </w:rPr>
              <w:t xml:space="preserve"> </w:t>
            </w:r>
            <w:r w:rsidRPr="00983768">
              <w:rPr>
                <w:noProof/>
              </w:rPr>
              <w:t>"</w:t>
            </w:r>
          </w:p>
          <w:p w14:paraId="7AD3155A" w14:textId="67D1AB05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719ACC95" wp14:editId="5AA7744D">
                  <wp:extent cx="6371590" cy="42672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91BD1" w14:textId="77777777" w:rsidR="00576398" w:rsidRDefault="00576398" w:rsidP="00576398">
            <w:pPr>
              <w:rPr>
                <w:b w:val="0"/>
                <w:bCs/>
              </w:rPr>
            </w:pPr>
          </w:p>
          <w:p w14:paraId="5B27EAB1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707C7377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0433B20D" w14:textId="77777777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5E87A32B" w14:textId="10A1C96F" w:rsidR="005E138C" w:rsidRDefault="005E138C" w:rsidP="005E138C">
            <w:pPr>
              <w:rPr>
                <w:b w:val="0"/>
                <w:bCs/>
                <w:noProof/>
              </w:rPr>
            </w:pPr>
          </w:p>
          <w:p w14:paraId="55ACD0BB" w14:textId="55A8935F" w:rsidR="005E138C" w:rsidRDefault="005E138C" w:rsidP="005E138C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lastRenderedPageBreak/>
              <w:t>En el archivo</w:t>
            </w:r>
            <w:r>
              <w:rPr>
                <w:b w:val="0"/>
                <w:bCs/>
                <w:noProof/>
              </w:rPr>
              <w:t xml:space="preserve"> </w:t>
            </w:r>
            <w:r>
              <w:rPr>
                <w:noProof/>
              </w:rPr>
              <w:t>galeria.</w:t>
            </w:r>
            <w:r w:rsidRPr="00983768">
              <w:rPr>
                <w:noProof/>
              </w:rPr>
              <w:t>html</w:t>
            </w:r>
            <w:r w:rsidRPr="00983768">
              <w:rPr>
                <w:b w:val="0"/>
                <w:bCs/>
                <w:noProof/>
              </w:rPr>
              <w:t xml:space="preserve"> se agrega SEO con la siguiente informacion:</w:t>
            </w:r>
          </w:p>
          <w:p w14:paraId="61D06B6D" w14:textId="77777777" w:rsidR="005E138C" w:rsidRDefault="005E138C" w:rsidP="005E138C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Description: con la etiqueta META NAME DESCRIPTION, agregue la explicacion del contenido del sitio.</w:t>
            </w:r>
          </w:p>
          <w:p w14:paraId="4BC77FAD" w14:textId="611090E6" w:rsidR="005E138C" w:rsidRDefault="005E138C" w:rsidP="005E138C">
            <w:pPr>
              <w:pStyle w:val="Contenido"/>
              <w:ind w:left="720"/>
              <w:rPr>
                <w:noProof/>
              </w:rPr>
            </w:pPr>
            <w:r w:rsidRPr="005E138C">
              <w:rPr>
                <w:noProof/>
              </w:rPr>
              <w:t>"Galeria de imagenes de MisRecetas.com, podran encontrar estilos de emplatados y muchas recetas de todas partes del mundo."</w:t>
            </w:r>
          </w:p>
          <w:p w14:paraId="5393C176" w14:textId="77777777" w:rsidR="005E138C" w:rsidRDefault="005E138C" w:rsidP="005E138C">
            <w:pPr>
              <w:pStyle w:val="Contenido"/>
              <w:ind w:left="720"/>
              <w:rPr>
                <w:noProof/>
              </w:rPr>
            </w:pPr>
          </w:p>
          <w:p w14:paraId="3F79EEB5" w14:textId="1098F679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57342AE4" wp14:editId="075E49BE">
                  <wp:extent cx="6371590" cy="448310"/>
                  <wp:effectExtent l="0" t="0" r="0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76DF2" w14:textId="77777777" w:rsidR="005E138C" w:rsidRDefault="005E138C" w:rsidP="005E138C">
            <w:pPr>
              <w:pStyle w:val="Contenido"/>
              <w:rPr>
                <w:noProof/>
              </w:rPr>
            </w:pPr>
          </w:p>
          <w:p w14:paraId="54D1AEBC" w14:textId="77777777" w:rsidR="005E138C" w:rsidRDefault="005E138C" w:rsidP="005E138C">
            <w:pPr>
              <w:pStyle w:val="Contenido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Palabras claves: Usando la etiqueta META NAME KEYWORDS, se agregan las palabras claves que guiaran a los buscadores a mi sitio.</w:t>
            </w:r>
          </w:p>
          <w:p w14:paraId="0B2949A0" w14:textId="19801CD4" w:rsidR="005E138C" w:rsidRDefault="005E138C" w:rsidP="005E138C">
            <w:pPr>
              <w:pStyle w:val="Contenido"/>
              <w:ind w:left="720"/>
              <w:rPr>
                <w:noProof/>
              </w:rPr>
            </w:pPr>
            <w:r w:rsidRPr="0041072B">
              <w:rPr>
                <w:noProof/>
              </w:rPr>
              <w:t>"RECETAS, COMIDA, CARNE, PIZZAS, PASTAS, SALUDABLE, PASTELERIA, COSAS RICAS, GOURMET, COCINAR, POSTRE</w:t>
            </w:r>
            <w:r w:rsidRPr="00983768">
              <w:rPr>
                <w:noProof/>
              </w:rPr>
              <w:t>S</w:t>
            </w:r>
            <w:r>
              <w:rPr>
                <w:noProof/>
              </w:rPr>
              <w:t>,</w:t>
            </w:r>
            <w:r w:rsidRPr="005E138C">
              <w:rPr>
                <w:noProof/>
              </w:rPr>
              <w:t xml:space="preserve"> GALERIA, IMAGENES, EMPLATADOS, RECETAS MUNDIALES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983768">
              <w:rPr>
                <w:noProof/>
              </w:rPr>
              <w:t>"</w:t>
            </w:r>
          </w:p>
          <w:p w14:paraId="62DEBDE4" w14:textId="0CBA237D" w:rsidR="005E138C" w:rsidRDefault="005E138C" w:rsidP="005E138C">
            <w:pPr>
              <w:pStyle w:val="Contenido"/>
              <w:rPr>
                <w:noProof/>
              </w:rPr>
            </w:pPr>
            <w:r w:rsidRPr="005E138C">
              <w:rPr>
                <w:noProof/>
              </w:rPr>
              <w:drawing>
                <wp:inline distT="0" distB="0" distL="0" distR="0" wp14:anchorId="65ECF956" wp14:editId="4F2655E5">
                  <wp:extent cx="6371590" cy="417830"/>
                  <wp:effectExtent l="0" t="0" r="0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1819" w14:textId="00E6C622" w:rsidR="005E138C" w:rsidRDefault="005E138C" w:rsidP="005E138C">
            <w:pPr>
              <w:pStyle w:val="Contenido"/>
              <w:rPr>
                <w:noProof/>
              </w:rPr>
            </w:pPr>
          </w:p>
          <w:p w14:paraId="304BA560" w14:textId="77777777" w:rsidR="005E138C" w:rsidRDefault="005E138C" w:rsidP="005E138C">
            <w:pPr>
              <w:pStyle w:val="Contenido"/>
              <w:rPr>
                <w:noProof/>
              </w:rPr>
            </w:pPr>
          </w:p>
          <w:p w14:paraId="50E23A47" w14:textId="2ABC9050" w:rsidR="005E138C" w:rsidRPr="00576398" w:rsidRDefault="005E138C" w:rsidP="00576398">
            <w:pPr>
              <w:rPr>
                <w:b w:val="0"/>
                <w:bCs/>
              </w:rPr>
            </w:pPr>
          </w:p>
        </w:tc>
      </w:tr>
      <w:tr w:rsidR="00983768" w14:paraId="1D46CB41" w14:textId="77777777" w:rsidTr="00983768">
        <w:trPr>
          <w:trHeight w:val="1899"/>
        </w:trPr>
        <w:tc>
          <w:tcPr>
            <w:tcW w:w="10230" w:type="dxa"/>
            <w:shd w:val="clear" w:color="auto" w:fill="F2F2F2" w:themeFill="background1" w:themeFillShade="F2"/>
            <w:vAlign w:val="center"/>
          </w:tcPr>
          <w:p w14:paraId="25327F35" w14:textId="65A56100" w:rsidR="00983768" w:rsidRPr="00DF027C" w:rsidRDefault="00983768" w:rsidP="00983768">
            <w:pPr>
              <w:pStyle w:val="Textodestacado"/>
              <w:rPr>
                <w:noProof/>
              </w:rPr>
            </w:pPr>
          </w:p>
        </w:tc>
      </w:tr>
      <w:tr w:rsidR="00983768" w14:paraId="340E5469" w14:textId="77777777" w:rsidTr="00983768">
        <w:trPr>
          <w:trHeight w:val="5931"/>
        </w:trPr>
        <w:tc>
          <w:tcPr>
            <w:tcW w:w="10230" w:type="dxa"/>
          </w:tcPr>
          <w:p w14:paraId="557BF7F4" w14:textId="77777777" w:rsidR="00983768" w:rsidRDefault="001F4BB1" w:rsidP="00983768">
            <w:pPr>
              <w:pStyle w:val="Contenido"/>
              <w:rPr>
                <w:i/>
                <w:noProof/>
                <w:sz w:val="36"/>
              </w:rPr>
            </w:pPr>
            <w:r>
              <w:rPr>
                <w:i/>
                <w:noProof/>
                <w:sz w:val="36"/>
              </w:rPr>
              <w:lastRenderedPageBreak/>
              <w:t>SASS</w:t>
            </w:r>
          </w:p>
          <w:p w14:paraId="2483119A" w14:textId="1EBE2D7E" w:rsidR="001F4BB1" w:rsidRDefault="001F4BB1" w:rsidP="001F4BB1">
            <w:pPr>
              <w:rPr>
                <w:b w:val="0"/>
                <w:bCs/>
                <w:noProof/>
              </w:rPr>
            </w:pPr>
            <w:r w:rsidRPr="00983768">
              <w:rPr>
                <w:b w:val="0"/>
                <w:bCs/>
                <w:noProof/>
              </w:rPr>
              <w:t>En el archivo</w:t>
            </w:r>
            <w:r>
              <w:rPr>
                <w:b w:val="0"/>
                <w:bCs/>
                <w:noProof/>
              </w:rPr>
              <w:t xml:space="preserve"> </w:t>
            </w:r>
            <w:r>
              <w:rPr>
                <w:noProof/>
              </w:rPr>
              <w:t>_social.sccs</w:t>
            </w:r>
            <w:r w:rsidRPr="00983768">
              <w:rPr>
                <w:b w:val="0"/>
                <w:bCs/>
                <w:noProof/>
              </w:rPr>
              <w:t xml:space="preserve"> se agrega </w:t>
            </w:r>
            <w:r>
              <w:rPr>
                <w:b w:val="0"/>
                <w:bCs/>
                <w:noProof/>
              </w:rPr>
              <w:t xml:space="preserve"> la clase .rsocial con las siguientes propiedades para que quede en la parte superior derecha de la pagina:</w:t>
            </w:r>
          </w:p>
          <w:p w14:paraId="76C23891" w14:textId="77777777" w:rsidR="001F4BB1" w:rsidRDefault="001F4BB1" w:rsidP="00373A15">
            <w:pPr>
              <w:jc w:val="center"/>
              <w:rPr>
                <w:b w:val="0"/>
                <w:noProof/>
              </w:rPr>
            </w:pPr>
            <w:r w:rsidRPr="001F4BB1">
              <w:rPr>
                <w:b w:val="0"/>
                <w:bCs/>
                <w:noProof/>
              </w:rPr>
              <w:drawing>
                <wp:inline distT="0" distB="0" distL="0" distR="0" wp14:anchorId="4587E3CE" wp14:editId="093B2E8E">
                  <wp:extent cx="2667372" cy="1333686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D2AD2" w14:textId="6FF15DFD" w:rsidR="001F4BB1" w:rsidRPr="001F4BB1" w:rsidRDefault="001F4BB1" w:rsidP="001F4BB1">
            <w:pPr>
              <w:rPr>
                <w:b w:val="0"/>
                <w:bCs/>
                <w:noProof/>
              </w:rPr>
            </w:pPr>
            <w:r>
              <w:rPr>
                <w:b w:val="0"/>
                <w:noProof/>
              </w:rPr>
              <w:t>Además se agrega una lista  con las siguientes propiedades :</w:t>
            </w:r>
          </w:p>
          <w:p w14:paraId="2B6EF494" w14:textId="788FB48C" w:rsidR="001F4BB1" w:rsidRDefault="001F4BB1" w:rsidP="00373A15">
            <w:pPr>
              <w:jc w:val="center"/>
              <w:rPr>
                <w:b w:val="0"/>
                <w:noProof/>
              </w:rPr>
            </w:pPr>
            <w:r w:rsidRPr="001F4BB1">
              <w:rPr>
                <w:b w:val="0"/>
                <w:noProof/>
              </w:rPr>
              <w:drawing>
                <wp:inline distT="0" distB="0" distL="0" distR="0" wp14:anchorId="3C0E5B2A" wp14:editId="0DCC414A">
                  <wp:extent cx="2495898" cy="1114581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18CC5" w14:textId="023C2016" w:rsidR="00D22DB5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Cada elemento de la lista posee una un timpo</w:t>
            </w:r>
            <w:r w:rsidR="00D22DB5">
              <w:rPr>
                <w:b w:val="0"/>
                <w:noProof/>
              </w:rPr>
              <w:t xml:space="preserve"> en la </w:t>
            </w:r>
            <w:r w:rsidR="00D22DB5" w:rsidRPr="00D22DB5">
              <w:rPr>
                <w:b w:val="0"/>
                <w:noProof/>
              </w:rPr>
              <w:t>transition: all 0.5s ease;</w:t>
            </w:r>
          </w:p>
          <w:p w14:paraId="2C550B3D" w14:textId="41AD6677" w:rsidR="00D22DB5" w:rsidRDefault="00D22DB5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le da una transformacion al pasar el cursor por encima de una escala de 1.3. se dar tamaño a los iconos de 32 x 32px</w:t>
            </w:r>
          </w:p>
          <w:p w14:paraId="379F8835" w14:textId="5560EB9F" w:rsidR="001F4BB1" w:rsidRDefault="0025195E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agrega una variable $colorRedes con el color coral.</w:t>
            </w:r>
          </w:p>
          <w:p w14:paraId="65019A8F" w14:textId="5AA99AAB" w:rsidR="001F4BB1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 xml:space="preserve">Se agrega un color de fondo tomado del mapa </w:t>
            </w:r>
            <w:r w:rsidRPr="001F4BB1">
              <w:rPr>
                <w:b w:val="0"/>
                <w:noProof/>
              </w:rPr>
              <w:t>$redes:(facebook:blue,youtube:red,    instagram:purple);</w:t>
            </w:r>
          </w:p>
          <w:p w14:paraId="283AEFA9" w14:textId="61CF457C" w:rsidR="001F4BB1" w:rsidRDefault="001F4BB1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Luego con el bucle @each se le asigna los colores al background-color en la clase btn—facebook, youtube, instagram.</w:t>
            </w:r>
          </w:p>
          <w:p w14:paraId="67A9A3B3" w14:textId="71F9FB51" w:rsidR="00B14B2E" w:rsidRDefault="00B14B2E" w:rsidP="001F4BB1">
            <w:pPr>
              <w:rPr>
                <w:b w:val="0"/>
                <w:noProof/>
              </w:rPr>
            </w:pPr>
          </w:p>
          <w:p w14:paraId="1E2B44D8" w14:textId="7CFCD407" w:rsidR="00B14B2E" w:rsidRDefault="00B14B2E" w:rsidP="001F4BB1">
            <w:pPr>
              <w:rPr>
                <w:b w:val="0"/>
                <w:noProof/>
              </w:rPr>
            </w:pPr>
          </w:p>
          <w:p w14:paraId="0A5F0E47" w14:textId="156821AD" w:rsidR="00B14B2E" w:rsidRDefault="005E29E3" w:rsidP="001F4BB1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Se agrega un mixins en _social</w:t>
            </w:r>
            <w:r w:rsidR="00B65EE8">
              <w:rPr>
                <w:b w:val="0"/>
                <w:noProof/>
              </w:rPr>
              <w:t xml:space="preserve">.scss donde se configura los siguientes atributos </w:t>
            </w:r>
          </w:p>
          <w:p w14:paraId="1423AB69" w14:textId="2416EF19" w:rsidR="001F4BB1" w:rsidRDefault="001F4BB1" w:rsidP="001F4BB1">
            <w:pPr>
              <w:rPr>
                <w:b w:val="0"/>
                <w:noProof/>
              </w:rPr>
            </w:pPr>
          </w:p>
          <w:p w14:paraId="1EDF5B4A" w14:textId="0CA61B15" w:rsidR="00A86A7E" w:rsidRDefault="00367DD6" w:rsidP="001F4BB1">
            <w:pPr>
              <w:rPr>
                <w:b w:val="0"/>
                <w:noProof/>
              </w:rPr>
            </w:pPr>
            <w:r w:rsidRPr="00367DD6">
              <w:rPr>
                <w:b w:val="0"/>
                <w:noProof/>
              </w:rPr>
              <w:drawing>
                <wp:inline distT="0" distB="0" distL="0" distR="0" wp14:anchorId="5B699AB1" wp14:editId="7D605CA0">
                  <wp:extent cx="2143424" cy="962159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85421" w14:textId="77777777" w:rsidR="001F4BB1" w:rsidRDefault="001F4BB1" w:rsidP="00983768">
            <w:pPr>
              <w:pStyle w:val="Contenido"/>
              <w:rPr>
                <w:i/>
                <w:noProof/>
                <w:sz w:val="36"/>
              </w:rPr>
            </w:pPr>
          </w:p>
          <w:p w14:paraId="59412AA8" w14:textId="0FE4366B" w:rsidR="001F4BB1" w:rsidRDefault="001F4BB1" w:rsidP="00983768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24C910C5" w14:textId="77777777" w:rsidR="00AB02A7" w:rsidRDefault="00AB02A7" w:rsidP="00DF027C">
      <w:pPr>
        <w:rPr>
          <w:noProof/>
        </w:rPr>
      </w:pPr>
    </w:p>
    <w:p w14:paraId="50951A20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22"/>
      <w:footerReference w:type="default" r:id="rId2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B85DE" w14:textId="77777777" w:rsidR="001D6992" w:rsidRDefault="001D6992">
      <w:r>
        <w:separator/>
      </w:r>
    </w:p>
    <w:p w14:paraId="36DB76D5" w14:textId="77777777" w:rsidR="001D6992" w:rsidRDefault="001D6992"/>
  </w:endnote>
  <w:endnote w:type="continuationSeparator" w:id="0">
    <w:p w14:paraId="3FA5E84E" w14:textId="77777777" w:rsidR="001D6992" w:rsidRDefault="001D6992">
      <w:r>
        <w:continuationSeparator/>
      </w:r>
    </w:p>
    <w:p w14:paraId="5ACDC4E9" w14:textId="77777777" w:rsidR="001D6992" w:rsidRDefault="001D6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56EFFFA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E5ED8A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2D4A5" w14:textId="77777777" w:rsidR="001D6992" w:rsidRDefault="001D6992">
      <w:r>
        <w:separator/>
      </w:r>
    </w:p>
    <w:p w14:paraId="7714A5DD" w14:textId="77777777" w:rsidR="001D6992" w:rsidRDefault="001D6992"/>
  </w:footnote>
  <w:footnote w:type="continuationSeparator" w:id="0">
    <w:p w14:paraId="2AFC2480" w14:textId="77777777" w:rsidR="001D6992" w:rsidRDefault="001D6992">
      <w:r>
        <w:continuationSeparator/>
      </w:r>
    </w:p>
    <w:p w14:paraId="26111872" w14:textId="77777777" w:rsidR="001D6992" w:rsidRDefault="001D69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265A8C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2FC357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108179B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C36B2"/>
    <w:multiLevelType w:val="hybridMultilevel"/>
    <w:tmpl w:val="608C3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91"/>
    <w:rsid w:val="0002482E"/>
    <w:rsid w:val="00050324"/>
    <w:rsid w:val="000747A0"/>
    <w:rsid w:val="000A0150"/>
    <w:rsid w:val="000E63C9"/>
    <w:rsid w:val="00130E9D"/>
    <w:rsid w:val="00150A6D"/>
    <w:rsid w:val="00185B35"/>
    <w:rsid w:val="001D6992"/>
    <w:rsid w:val="001F2BC8"/>
    <w:rsid w:val="001F4BB1"/>
    <w:rsid w:val="001F5F6B"/>
    <w:rsid w:val="0021390D"/>
    <w:rsid w:val="00243EBC"/>
    <w:rsid w:val="00246A35"/>
    <w:rsid w:val="0025195E"/>
    <w:rsid w:val="00284348"/>
    <w:rsid w:val="002F51F5"/>
    <w:rsid w:val="00312137"/>
    <w:rsid w:val="00330359"/>
    <w:rsid w:val="0033762F"/>
    <w:rsid w:val="00360494"/>
    <w:rsid w:val="00366C7E"/>
    <w:rsid w:val="00367DD6"/>
    <w:rsid w:val="00373A15"/>
    <w:rsid w:val="00384EA3"/>
    <w:rsid w:val="003A39A1"/>
    <w:rsid w:val="003C2191"/>
    <w:rsid w:val="003D3863"/>
    <w:rsid w:val="0041072B"/>
    <w:rsid w:val="004110DE"/>
    <w:rsid w:val="0044085A"/>
    <w:rsid w:val="004B21A5"/>
    <w:rsid w:val="004E5FEE"/>
    <w:rsid w:val="005037F0"/>
    <w:rsid w:val="00516A86"/>
    <w:rsid w:val="005275F6"/>
    <w:rsid w:val="00572102"/>
    <w:rsid w:val="00576398"/>
    <w:rsid w:val="005E138C"/>
    <w:rsid w:val="005E29E3"/>
    <w:rsid w:val="005F1BB0"/>
    <w:rsid w:val="00656C4D"/>
    <w:rsid w:val="006E5716"/>
    <w:rsid w:val="00716791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83768"/>
    <w:rsid w:val="009C7720"/>
    <w:rsid w:val="00A23AFA"/>
    <w:rsid w:val="00A31B3E"/>
    <w:rsid w:val="00A532F3"/>
    <w:rsid w:val="00A8489E"/>
    <w:rsid w:val="00A86A7E"/>
    <w:rsid w:val="00AB02A7"/>
    <w:rsid w:val="00AC29F3"/>
    <w:rsid w:val="00B14B2E"/>
    <w:rsid w:val="00B231E5"/>
    <w:rsid w:val="00B65EE8"/>
    <w:rsid w:val="00C0047D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22DB5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128DD"/>
  <w15:docId w15:val="{792E1C5E-CB9E-401F-ACDF-37AD05D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41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im\AppData\Local\Microsoft\Office\16.0\DTS\es-ES%7bCBEE6D12-159E-4230-BDCD-C5D2CAC639BF%7d\%7b9C8462E3-9DF0-4F9D-A1D0-987DBC6922E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EE0FE423A44C018A7CEBEA9D56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4A0A4-37C5-4784-9C88-D75C1839FA8A}"/>
      </w:docPartPr>
      <w:docPartBody>
        <w:p w:rsidR="00000000" w:rsidRDefault="007D77B8">
          <w:pPr>
            <w:pStyle w:val="03EE0FE423A44C018A7CEBEA9D561D16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12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BC8AA25AE984199BE22E7FAA2FAF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8E83F-3197-4259-B01B-F3B9C5690B89}"/>
      </w:docPartPr>
      <w:docPartBody>
        <w:p w:rsidR="00000000" w:rsidRDefault="007D77B8">
          <w:pPr>
            <w:pStyle w:val="5BC8AA25AE984199BE22E7FAA2FAF5E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9B68B0570EE34DDE8F8D9F64749A4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9D1E9-4872-4595-B308-25E07251C61C}"/>
      </w:docPartPr>
      <w:docPartBody>
        <w:p w:rsidR="00000000" w:rsidRDefault="007D77B8">
          <w:pPr>
            <w:pStyle w:val="9B68B0570EE34DDE8F8D9F64749A479C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433573EC5C1747B9AB26E895AC93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78FAD-E53E-4449-BB7C-363CF048C40D}"/>
      </w:docPartPr>
      <w:docPartBody>
        <w:p w:rsidR="00000000" w:rsidRDefault="007D77B8">
          <w:pPr>
            <w:pStyle w:val="433573EC5C1747B9AB26E895AC93C9BC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B8"/>
    <w:rsid w:val="007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3EE0FE423A44C018A7CEBEA9D561D16">
    <w:name w:val="03EE0FE423A44C018A7CEBEA9D561D16"/>
  </w:style>
  <w:style w:type="paragraph" w:customStyle="1" w:styleId="5BC8AA25AE984199BE22E7FAA2FAF5EC">
    <w:name w:val="5BC8AA25AE984199BE22E7FAA2FAF5EC"/>
  </w:style>
  <w:style w:type="paragraph" w:customStyle="1" w:styleId="9B68B0570EE34DDE8F8D9F64749A479C">
    <w:name w:val="9B68B0570EE34DDE8F8D9F64749A479C"/>
  </w:style>
  <w:style w:type="paragraph" w:customStyle="1" w:styleId="433573EC5C1747B9AB26E895AC93C9BC">
    <w:name w:val="433573EC5C1747B9AB26E895AC93C9BC"/>
  </w:style>
  <w:style w:type="paragraph" w:customStyle="1" w:styleId="EE0F5A5D06AF48AE9D522DCCACE7A84A">
    <w:name w:val="EE0F5A5D06AF48AE9D522DCCACE7A84A"/>
  </w:style>
  <w:style w:type="paragraph" w:customStyle="1" w:styleId="CF4C81531B884BCAA132F90678DE3E8A">
    <w:name w:val="CF4C81531B884BCAA132F90678DE3E8A"/>
  </w:style>
  <w:style w:type="paragraph" w:customStyle="1" w:styleId="67B0691839F44ABCBED93B9875538E07">
    <w:name w:val="67B0691839F44ABCBED93B9875538E07"/>
  </w:style>
  <w:style w:type="paragraph" w:customStyle="1" w:styleId="40912E165A9644E8BBAD7C490AA2D444">
    <w:name w:val="40912E165A9644E8BBAD7C490AA2D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Rossi, Mariano.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{9C8462E3-9DF0-4F9D-A1D0-987DBC6922E9}tf16392850_win32.dotx</Template>
  <TotalTime>184</TotalTime>
  <Pages>5</Pages>
  <Words>590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Rossi, Mariano</dc:creator>
  <cp:keywords/>
  <cp:lastModifiedBy>Rossi, Mariano</cp:lastModifiedBy>
  <cp:revision>8</cp:revision>
  <cp:lastPrinted>2006-08-01T17:47:00Z</cp:lastPrinted>
  <dcterms:created xsi:type="dcterms:W3CDTF">2022-03-12T14:02:00Z</dcterms:created>
  <dcterms:modified xsi:type="dcterms:W3CDTF">2022-03-12T20:33:00Z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